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Sun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Mercury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Venus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Earth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Mars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Jupiter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Saturn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Uranus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Neptun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Pluto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Tuesday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15:50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098" w:rsidRDefault="005B1098">
      <w:r>
        <w:separator/>
      </w:r>
    </w:p>
  </w:endnote>
  <w:endnote w:type="continuationSeparator" w:id="0">
    <w:p w:rsidR="005B1098" w:rsidRDefault="005B10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098" w:rsidRDefault="005B1098">
      <w:r>
        <w:separator/>
      </w:r>
    </w:p>
  </w:footnote>
  <w:footnote w:type="continuationSeparator" w:id="0">
    <w:p w:rsidR="005B1098" w:rsidRDefault="005B10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F0059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892793"/>
    <w:rsid w:val="008A3BE8"/>
    <w:rsid w:val="00916017"/>
    <w:rsid w:val="00A47700"/>
    <w:rsid w:val="00B0128B"/>
    <w:rsid w:val="00B74739"/>
    <w:rsid w:val="00B9495C"/>
    <w:rsid w:val="00CB2ADB"/>
    <w:rsid w:val="00CC7CB1"/>
    <w:rsid w:val="00CE01AB"/>
    <w:rsid w:val="00CE0864"/>
    <w:rsid w:val="00CE3D5D"/>
    <w:rsid w:val="00F15611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76</Words>
  <Characters>480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RVA</cp:lastModifiedBy>
  <cp:revision>9</cp:revision>
  <dcterms:created xsi:type="dcterms:W3CDTF">2010-07-24T12:02:00Z</dcterms:created>
  <dcterms:modified xsi:type="dcterms:W3CDTF">2010-07-24T12:40:00Z</dcterms:modified>
</cp:coreProperties>
</file>